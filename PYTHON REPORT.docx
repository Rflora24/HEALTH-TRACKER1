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96" w:rsidRDefault="00981730"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34D230A" wp14:editId="714618C9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524000" cy="1504950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04950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ED60" id="Shape1" o:spid="_x0000_s1026" style="position:absolute;margin-left:0;margin-top:-33pt;width:120pt;height:118.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" stroked="f" strokeweight="0">
                <v:fill r:id="rId8" o:title="" recolor="t" type="frame"/>
                <w10:wrap anchorx="margin"/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1FBEA4E" wp14:editId="6858B828">
                <wp:simplePos x="0" y="0"/>
                <wp:positionH relativeFrom="column">
                  <wp:posOffset>3705225</wp:posOffset>
                </wp:positionH>
                <wp:positionV relativeFrom="paragraph">
                  <wp:posOffset>-657225</wp:posOffset>
                </wp:positionV>
                <wp:extent cx="2604770" cy="2286000"/>
                <wp:effectExtent l="0" t="0" r="0" b="0"/>
                <wp:wrapNone/>
                <wp:docPr id="1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REPUBLIQUE DU CAMEROUN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PAIX – TRAVAIL – PATRIE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UNIVERSITE DE BAMENDA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FACULTE DES SCIENCES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Courier New"/>
                                <w:b/>
                                <w:color w:val="202124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b/>
                                <w:color w:val="202124"/>
                                <w:sz w:val="28"/>
                                <w:szCs w:val="42"/>
                                <w:lang w:val="fr-FR"/>
                              </w:rPr>
                              <w:t>Centre de cybersécurité et de cryptologie</w:t>
                            </w:r>
                            <w:r>
                              <w:rPr>
                                <w:rFonts w:ascii="inherit" w:eastAsia="Times New Roman" w:hAnsi="inherit" w:cs="Courier New"/>
                                <w:b/>
                                <w:color w:val="202124"/>
                                <w:sz w:val="16"/>
                                <w:szCs w:val="4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inherit" w:eastAsia="Times New Roman" w:hAnsi="inherit" w:cs="Courier New"/>
                                <w:b/>
                                <w:color w:val="202124"/>
                                <w:sz w:val="30"/>
                                <w:szCs w:val="42"/>
                                <w:lang w:val="fr-FR"/>
                              </w:rPr>
                              <w:t>mathématique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97782" w:rsidRDefault="00997782" w:rsidP="00981730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BEA4E" id="Frame1" o:spid="_x0000_s1026" style="position:absolute;margin-left:291.75pt;margin-top:-51.75pt;width:205.1pt;height:180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" stroked="f" strokeweight="0">
                <v:textbox>
                  <w:txbxContent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REPUBLIQUE DU CAMEROUN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PAIX – TRAVAIL – PATRIE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UNIVERSITE DE BAMENDA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FACULTE DES SCIENCES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:rsidR="00997782" w:rsidRDefault="00997782" w:rsidP="00981730">
                      <w:pPr>
                        <w:pStyle w:val="FrameContents"/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inherit" w:eastAsia="Times New Roman" w:hAnsi="inherit" w:cs="Courier New"/>
                          <w:b/>
                          <w:color w:val="202124"/>
                          <w:sz w:val="42"/>
                          <w:szCs w:val="42"/>
                        </w:rPr>
                      </w:pPr>
                      <w:r>
                        <w:rPr>
                          <w:rFonts w:ascii="inherit" w:eastAsia="Times New Roman" w:hAnsi="inherit" w:cs="Courier New"/>
                          <w:b/>
                          <w:color w:val="202124"/>
                          <w:sz w:val="28"/>
                          <w:szCs w:val="42"/>
                          <w:lang w:val="fr-FR"/>
                        </w:rPr>
                        <w:t>Centre de cybersécurité et de cryptologie</w:t>
                      </w:r>
                      <w:r>
                        <w:rPr>
                          <w:rFonts w:ascii="inherit" w:eastAsia="Times New Roman" w:hAnsi="inherit" w:cs="Courier New"/>
                          <w:b/>
                          <w:color w:val="202124"/>
                          <w:sz w:val="16"/>
                          <w:szCs w:val="4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inherit" w:eastAsia="Times New Roman" w:hAnsi="inherit" w:cs="Courier New"/>
                          <w:b/>
                          <w:color w:val="202124"/>
                          <w:sz w:val="30"/>
                          <w:szCs w:val="42"/>
                          <w:lang w:val="fr-FR"/>
                        </w:rPr>
                        <w:t>mathématique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997782" w:rsidRDefault="00997782" w:rsidP="00981730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B70B793" wp14:editId="6E3F44C9">
                <wp:simplePos x="0" y="0"/>
                <wp:positionH relativeFrom="column">
                  <wp:posOffset>-518795</wp:posOffset>
                </wp:positionH>
                <wp:positionV relativeFrom="paragraph">
                  <wp:posOffset>-609600</wp:posOffset>
                </wp:positionV>
                <wp:extent cx="2604770" cy="2314575"/>
                <wp:effectExtent l="0" t="0" r="0" b="0"/>
                <wp:wrapNone/>
                <wp:docPr id="1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REPUBLIC OF CAMEROON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PEACE – WORK – FATHERLAND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UNIVERSITY OF BAMENDA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FACULTY OF SCIENCE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Centre for Cybersecurity and Mathematical Cryptology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***********</w:t>
                            </w:r>
                          </w:p>
                          <w:p w:rsidR="00997782" w:rsidRDefault="00997782" w:rsidP="00981730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97782" w:rsidRDefault="00997782" w:rsidP="00981730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0B793" id="Frame2" o:spid="_x0000_s1027" style="position:absolute;margin-left:-40.85pt;margin-top:-48pt;width:205.1pt;height:182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" stroked="f" strokeweight="0">
                <v:textbox>
                  <w:txbxContent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REPUBLIC OF CAMEROON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PEACE – WORK – FATHERLAND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UNIVERSITY OF BAMENDA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FACULTY OF SCIENCE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Centre for Cybersecurity and Mathematical Cryptology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***********</w:t>
                      </w:r>
                    </w:p>
                    <w:p w:rsidR="00997782" w:rsidRDefault="00997782" w:rsidP="00981730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997782" w:rsidRDefault="00997782" w:rsidP="00981730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F5796" w:rsidRDefault="001F5796"/>
    <w:p w:rsidR="001F5796" w:rsidRDefault="001F5796"/>
    <w:p w:rsidR="001F5796" w:rsidRDefault="001F5796"/>
    <w:p w:rsidR="001F5796" w:rsidRDefault="001F5796"/>
    <w:p w:rsidR="001F5796" w:rsidRDefault="001F5796"/>
    <w:p w:rsidR="001F5796" w:rsidRDefault="001F5796"/>
    <w:p w:rsidR="001F5796" w:rsidRDefault="00997782">
      <w:r>
        <w:rPr>
          <w:noProof/>
          <w:lang w:val="en-CA" w:eastAsia="en-CA"/>
        </w:rPr>
        <mc:AlternateContent>
          <mc:Choice Requires="wps">
            <w:drawing>
              <wp:anchor distT="635" distB="1270" distL="1270" distR="635" simplePos="0" relativeHeight="251665408" behindDoc="0" locked="0" layoutInCell="0" allowOverlap="1" wp14:anchorId="03B5DF83" wp14:editId="734C451B">
                <wp:simplePos x="0" y="0"/>
                <wp:positionH relativeFrom="margin">
                  <wp:align>left</wp:align>
                </wp:positionH>
                <wp:positionV relativeFrom="margin">
                  <wp:posOffset>1990725</wp:posOffset>
                </wp:positionV>
                <wp:extent cx="5314950" cy="890270"/>
                <wp:effectExtent l="0" t="0" r="19050" b="24130"/>
                <wp:wrapNone/>
                <wp:docPr id="17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89027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7782" w:rsidRDefault="00997782" w:rsidP="00981730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CYB6215 : APPLICATION DEVELOPMENT WITH PYTHON</w:t>
                            </w:r>
                            <w:r w:rsidR="001246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124639" w:rsidRPr="00DA240C" w:rsidRDefault="00124639" w:rsidP="00981730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HEALTH TRACKER PROJECT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5DF8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hape4" o:spid="_x0000_s1028" type="#_x0000_t98" style="position:absolute;margin-left:0;margin-top:156.75pt;width:418.5pt;height:70.1pt;z-index:251665408;visibility:visible;mso-wrap-style:square;mso-width-percent:0;mso-height-percent:0;mso-wrap-distance-left:.1pt;mso-wrap-distance-top:.05pt;mso-wrap-distance-right:.05pt;mso-wrap-distance-bottom:.1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" o:allowincell="f" strokeweight="0">
                <v:textbox>
                  <w:txbxContent>
                    <w:p w:rsidR="00997782" w:rsidRDefault="00997782" w:rsidP="00981730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CYB6215 : APPLICATION DEVELOPMENT WITH PYTHON</w:t>
                      </w:r>
                      <w:r w:rsidR="001246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124639" w:rsidRPr="00DA240C" w:rsidRDefault="00124639" w:rsidP="00981730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HEALTH TRACKER PROJECT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F5796" w:rsidRDefault="001F5796"/>
    <w:p w:rsidR="001F5796" w:rsidRDefault="001F5796"/>
    <w:p w:rsidR="00981730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97782" w:rsidRPr="00AE4EA5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AE4EA5">
        <w:rPr>
          <w:rFonts w:ascii="Times New Roman" w:hAnsi="Times New Roman"/>
          <w:sz w:val="32"/>
          <w:szCs w:val="32"/>
        </w:rPr>
        <w:t>NGAFFO LABOU RAISSA FLORA</w:t>
      </w:r>
      <w:r>
        <w:rPr>
          <w:rFonts w:ascii="Times New Roman" w:hAnsi="Times New Roman"/>
          <w:sz w:val="32"/>
          <w:szCs w:val="32"/>
        </w:rPr>
        <w:t xml:space="preserve"> </w:t>
      </w:r>
      <w:r w:rsidRPr="00AE4EA5">
        <w:rPr>
          <w:rFonts w:ascii="Times New Roman" w:hAnsi="Times New Roman"/>
          <w:sz w:val="32"/>
          <w:szCs w:val="32"/>
        </w:rPr>
        <w:tab/>
      </w:r>
      <w:r w:rsidRPr="00AE4EA5">
        <w:rPr>
          <w:rFonts w:ascii="Times New Roman" w:hAnsi="Times New Roman"/>
          <w:b/>
          <w:sz w:val="32"/>
          <w:szCs w:val="32"/>
        </w:rPr>
        <w:t>UBa24EP010</w:t>
      </w:r>
      <w:r w:rsidRPr="00AE4EA5">
        <w:rPr>
          <w:rFonts w:ascii="Times New Roman" w:hAnsi="Times New Roman"/>
          <w:sz w:val="32"/>
          <w:szCs w:val="32"/>
        </w:rPr>
        <w:t xml:space="preserve"> </w:t>
      </w:r>
    </w:p>
    <w:p w:rsidR="00997782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AE4EA5">
        <w:rPr>
          <w:rFonts w:ascii="Times New Roman" w:hAnsi="Times New Roman"/>
          <w:sz w:val="32"/>
          <w:szCs w:val="32"/>
        </w:rPr>
        <w:t xml:space="preserve">OPTION:MASTERS IN CYBERSECURITY AND MATHEMATICALCRYPTOLOGY </w:t>
      </w:r>
    </w:p>
    <w:p w:rsidR="009F293F" w:rsidRDefault="009F293F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F293F" w:rsidRDefault="009F293F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F293F" w:rsidRDefault="009F293F" w:rsidP="009F293F">
      <w:pPr>
        <w:rPr>
          <w:rFonts w:ascii="Times New Roman" w:hAnsi="Times New Roman"/>
          <w:b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>Lecturer:</w:t>
      </w: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b/>
          <w:sz w:val="36"/>
          <w:szCs w:val="40"/>
        </w:rPr>
        <w:t xml:space="preserve">MR. EVRAD </w:t>
      </w:r>
      <w:r w:rsidR="002A0CF6">
        <w:rPr>
          <w:rFonts w:ascii="Times New Roman" w:hAnsi="Times New Roman"/>
          <w:b/>
          <w:sz w:val="36"/>
          <w:szCs w:val="40"/>
        </w:rPr>
        <w:t>KAMTCHOUM</w:t>
      </w:r>
    </w:p>
    <w:p w:rsidR="009F293F" w:rsidRDefault="009F293F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97782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97782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97782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97782" w:rsidRPr="00AE4EA5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AE4EA5">
        <w:rPr>
          <w:rFonts w:ascii="Times New Roman" w:hAnsi="Times New Roman"/>
          <w:sz w:val="32"/>
          <w:szCs w:val="32"/>
        </w:rPr>
        <w:t xml:space="preserve"> </w:t>
      </w:r>
    </w:p>
    <w:p w:rsidR="00997782" w:rsidRPr="00AE4EA5" w:rsidRDefault="00997782" w:rsidP="0099778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1730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81730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81730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81730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81730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97782" w:rsidRDefault="00997782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</w:p>
    <w:p w:rsidR="00997782" w:rsidRPr="002A0CF6" w:rsidRDefault="00124639" w:rsidP="00997782">
      <w:pPr>
        <w:pStyle w:val="Titre1"/>
        <w:spacing w:before="360" w:after="180"/>
        <w:rPr>
          <w:rFonts w:ascii="Times New Roman" w:hAnsi="Times New Roman" w:cs="Times New Roman"/>
          <w:b/>
          <w:sz w:val="28"/>
          <w:szCs w:val="28"/>
        </w:rPr>
      </w:pPr>
      <w:r w:rsidRPr="002A0CF6">
        <w:rPr>
          <w:rFonts w:ascii="Times New Roman" w:hAnsi="Times New Roman" w:cs="Times New Roman"/>
          <w:b/>
          <w:sz w:val="28"/>
          <w:szCs w:val="28"/>
        </w:rPr>
        <w:t xml:space="preserve">Health Tracker Project    </w:t>
      </w:r>
      <w:r w:rsidR="00997782" w:rsidRPr="002A0CF6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2A0CF6" w:rsidRDefault="00997782" w:rsidP="00997782">
      <w:pPr>
        <w:spacing w:before="270" w:after="120" w:line="240" w:lineRule="auto"/>
        <w:outlineLvl w:val="2"/>
        <w:rPr>
          <w:rFonts w:ascii="Times New Roman" w:hAnsi="Times New Roman"/>
          <w:sz w:val="24"/>
          <w:szCs w:val="24"/>
        </w:rPr>
      </w:pPr>
      <w:r w:rsidRPr="00124639">
        <w:rPr>
          <w:rStyle w:val="markdown-bold-text"/>
          <w:rFonts w:ascii="Times New Roman" w:hAnsi="Times New Roman"/>
          <w:b/>
          <w:bCs/>
          <w:sz w:val="24"/>
          <w:szCs w:val="24"/>
        </w:rPr>
        <w:t>Project Name:</w:t>
      </w:r>
      <w:r w:rsidRPr="00124639">
        <w:rPr>
          <w:rFonts w:ascii="Times New Roman" w:hAnsi="Times New Roman"/>
          <w:sz w:val="24"/>
          <w:szCs w:val="24"/>
        </w:rPr>
        <w:t> Health Tracker</w:t>
      </w:r>
    </w:p>
    <w:p w:rsidR="00997782" w:rsidRPr="00124639" w:rsidRDefault="002A0CF6" w:rsidP="00997782">
      <w:pPr>
        <w:spacing w:before="270" w:after="120" w:line="240" w:lineRule="auto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97782" w:rsidRPr="00124639">
        <w:rPr>
          <w:rStyle w:val="markdown-bold-text"/>
          <w:rFonts w:ascii="Times New Roman" w:hAnsi="Times New Roman"/>
          <w:b/>
          <w:bCs/>
          <w:sz w:val="24"/>
          <w:szCs w:val="24"/>
        </w:rPr>
        <w:t>Technology Stack:</w:t>
      </w:r>
      <w:r w:rsidR="00997782" w:rsidRPr="00124639">
        <w:rPr>
          <w:rFonts w:ascii="Times New Roman" w:hAnsi="Times New Roman"/>
          <w:sz w:val="24"/>
          <w:szCs w:val="24"/>
        </w:rPr>
        <w:t> Django, Python, Bootstrap,</w:t>
      </w:r>
    </w:p>
    <w:p w:rsidR="002A0CF6" w:rsidRDefault="00997782" w:rsidP="00997782">
      <w:pPr>
        <w:spacing w:before="270" w:after="120" w:line="240" w:lineRule="auto"/>
        <w:outlineLvl w:val="2"/>
        <w:rPr>
          <w:rFonts w:ascii="Times New Roman" w:hAnsi="Times New Roman"/>
          <w:sz w:val="24"/>
          <w:szCs w:val="24"/>
        </w:rPr>
      </w:pPr>
      <w:r w:rsidRPr="00124639">
        <w:rPr>
          <w:rFonts w:ascii="Times New Roman" w:hAnsi="Times New Roman"/>
          <w:sz w:val="24"/>
          <w:szCs w:val="24"/>
        </w:rPr>
        <w:t xml:space="preserve"> SQLite/PostgreSQL</w:t>
      </w:r>
    </w:p>
    <w:p w:rsidR="00997782" w:rsidRPr="00124639" w:rsidRDefault="00997782" w:rsidP="00997782">
      <w:pPr>
        <w:spacing w:before="270" w:after="120" w:line="240" w:lineRule="auto"/>
        <w:outlineLvl w:val="2"/>
        <w:rPr>
          <w:rFonts w:ascii="Times New Roman" w:hAnsi="Times New Roman"/>
          <w:sz w:val="24"/>
          <w:szCs w:val="24"/>
        </w:rPr>
      </w:pPr>
      <w:r w:rsidRPr="00124639">
        <w:rPr>
          <w:rStyle w:val="markdown-bold-text"/>
          <w:rFonts w:ascii="Times New Roman" w:hAnsi="Times New Roman"/>
          <w:b/>
          <w:bCs/>
          <w:sz w:val="24"/>
          <w:szCs w:val="24"/>
        </w:rPr>
        <w:t>Date:</w:t>
      </w:r>
      <w:r w:rsidRPr="00124639">
        <w:rPr>
          <w:rFonts w:ascii="Times New Roman" w:hAnsi="Times New Roman"/>
          <w:sz w:val="24"/>
          <w:szCs w:val="24"/>
        </w:rPr>
        <w:t> July 5, 2025</w:t>
      </w:r>
    </w:p>
    <w:p w:rsidR="00997782" w:rsidRPr="009F293F" w:rsidRDefault="00997782" w:rsidP="00997782">
      <w:pPr>
        <w:spacing w:before="270" w:after="120" w:line="240" w:lineRule="auto"/>
        <w:outlineLvl w:val="2"/>
        <w:rPr>
          <w:sz w:val="24"/>
          <w:szCs w:val="24"/>
        </w:rPr>
      </w:pPr>
    </w:p>
    <w:p w:rsidR="00997782" w:rsidRPr="002A0CF6" w:rsidRDefault="00997782" w:rsidP="00997782">
      <w:pPr>
        <w:pStyle w:val="Titre2"/>
        <w:spacing w:before="300" w:after="150"/>
        <w:rPr>
          <w:b/>
          <w:sz w:val="32"/>
          <w:szCs w:val="32"/>
        </w:rPr>
      </w:pPr>
      <w:r w:rsidRPr="002A0CF6">
        <w:rPr>
          <w:b/>
          <w:sz w:val="32"/>
          <w:szCs w:val="32"/>
        </w:rPr>
        <w:t>Executive Summary</w:t>
      </w:r>
    </w:p>
    <w:p w:rsidR="00997782" w:rsidRPr="009F293F" w:rsidRDefault="00997782" w:rsidP="00997782">
      <w:pPr>
        <w:rPr>
          <w:sz w:val="24"/>
          <w:szCs w:val="24"/>
        </w:rPr>
      </w:pPr>
      <w:r w:rsidRPr="009F293F">
        <w:rPr>
          <w:sz w:val="24"/>
          <w:szCs w:val="24"/>
        </w:rPr>
        <w:t>The Health Tracker is a modern, user-friendly Django web application designed to help users monitor and visualize their health metrics. The application provides comprehensive health tracking capabilities with an intuitive dashboard, advanced analytics, and personalized features.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Key Achievements</w:t>
      </w:r>
    </w:p>
    <w:p w:rsidR="00997782" w:rsidRPr="009F293F" w:rsidRDefault="00997782" w:rsidP="006A6865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Fully functional health tracking system</w:t>
      </w:r>
    </w:p>
    <w:p w:rsidR="00997782" w:rsidRPr="009F293F" w:rsidRDefault="00997782" w:rsidP="006A6865">
      <w:pPr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User-friendly interface with no complex roles or 2FA</w:t>
      </w:r>
    </w:p>
    <w:p w:rsidR="00997782" w:rsidRPr="009F293F" w:rsidRDefault="00997782" w:rsidP="006A6865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Advanced analytics and data visualization</w:t>
      </w:r>
    </w:p>
    <w:p w:rsidR="00997782" w:rsidRPr="009F293F" w:rsidRDefault="00997782" w:rsidP="006A6865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Export capabilities (CSV, PDF)</w:t>
      </w:r>
    </w:p>
    <w:p w:rsidR="00997782" w:rsidRPr="009F293F" w:rsidRDefault="00997782" w:rsidP="006A6865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Mobile-responsive design</w:t>
      </w:r>
    </w:p>
    <w:p w:rsidR="00997782" w:rsidRPr="009F293F" w:rsidRDefault="00997782" w:rsidP="006A6865">
      <w:pPr>
        <w:numPr>
          <w:ilvl w:val="0"/>
          <w:numId w:val="6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Security features implemented</w:t>
      </w:r>
    </w:p>
    <w:p w:rsidR="00997782" w:rsidRPr="002A0CF6" w:rsidRDefault="00997782" w:rsidP="00997782">
      <w:pPr>
        <w:pStyle w:val="Titre2"/>
        <w:spacing w:before="300" w:after="150"/>
        <w:rPr>
          <w:sz w:val="28"/>
          <w:szCs w:val="28"/>
        </w:rPr>
      </w:pPr>
      <w:r w:rsidRPr="002A0CF6">
        <w:rPr>
          <w:sz w:val="28"/>
          <w:szCs w:val="28"/>
        </w:rPr>
        <w:t>Project Objectives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Primary Goals</w:t>
      </w:r>
    </w:p>
    <w:p w:rsidR="00997782" w:rsidRPr="009F293F" w:rsidRDefault="00997782" w:rsidP="006A6865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Health Monitoring: Enable users to track daily health metrics</w:t>
      </w:r>
    </w:p>
    <w:p w:rsidR="00997782" w:rsidRPr="009F293F" w:rsidRDefault="00997782" w:rsidP="006A6865">
      <w:pPr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Data Visualization: Provide clear, interactive charts and analytics</w:t>
      </w:r>
    </w:p>
    <w:p w:rsidR="00997782" w:rsidRPr="009F293F" w:rsidRDefault="00997782" w:rsidP="006A6865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User Experience: Create an intuitive, accessible interface</w:t>
      </w:r>
    </w:p>
    <w:p w:rsidR="00997782" w:rsidRPr="009F293F" w:rsidRDefault="00997782" w:rsidP="006A6865">
      <w:pPr>
        <w:numPr>
          <w:ilvl w:val="0"/>
          <w:numId w:val="10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lastRenderedPageBreak/>
        <w:t>Data Management: Allow users to export and manage their health data</w:t>
      </w:r>
    </w:p>
    <w:p w:rsidR="00997782" w:rsidRPr="009F293F" w:rsidRDefault="00997782" w:rsidP="006A6865">
      <w:pPr>
        <w:numPr>
          <w:ilvl w:val="0"/>
          <w:numId w:val="11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Goal Tracking: Help users set and monitor health goals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Success Criteria</w:t>
      </w:r>
    </w:p>
    <w:p w:rsidR="00997782" w:rsidRPr="009F293F" w:rsidRDefault="00997782" w:rsidP="006A6865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Users can register and log in successfully</w:t>
      </w:r>
    </w:p>
    <w:p w:rsidR="00997782" w:rsidRPr="009F293F" w:rsidRDefault="00997782" w:rsidP="006A6865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Health records can be added and viewed</w:t>
      </w:r>
    </w:p>
    <w:p w:rsidR="00997782" w:rsidRPr="009F293F" w:rsidRDefault="00997782" w:rsidP="006A6865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Dashboard displays comprehensive analytics</w:t>
      </w:r>
    </w:p>
    <w:p w:rsidR="00997782" w:rsidRPr="009F293F" w:rsidRDefault="00997782" w:rsidP="006A6865">
      <w:pPr>
        <w:numPr>
          <w:ilvl w:val="0"/>
          <w:numId w:val="15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Data export functionality works</w:t>
      </w:r>
    </w:p>
    <w:p w:rsidR="00997782" w:rsidRPr="009F293F" w:rsidRDefault="00997782" w:rsidP="006A6865">
      <w:pPr>
        <w:numPr>
          <w:ilvl w:val="0"/>
          <w:numId w:val="16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Mobile-responsive design</w:t>
      </w:r>
    </w:p>
    <w:p w:rsidR="00997782" w:rsidRPr="009F293F" w:rsidRDefault="00997782" w:rsidP="006A6865">
      <w:pPr>
        <w:numPr>
          <w:ilvl w:val="0"/>
          <w:numId w:val="17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Security measures in place</w:t>
      </w:r>
    </w:p>
    <w:p w:rsidR="00997782" w:rsidRPr="009F293F" w:rsidRDefault="00997782" w:rsidP="00997782">
      <w:pPr>
        <w:pStyle w:val="Titre2"/>
        <w:spacing w:before="300" w:after="150"/>
        <w:rPr>
          <w:sz w:val="24"/>
          <w:szCs w:val="24"/>
        </w:rPr>
      </w:pPr>
      <w:r w:rsidRPr="009F293F">
        <w:rPr>
          <w:sz w:val="24"/>
          <w:szCs w:val="24"/>
        </w:rPr>
        <w:t>Features Implemented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Core Features</w:t>
      </w:r>
    </w:p>
    <w:p w:rsidR="00997782" w:rsidRPr="009F293F" w:rsidRDefault="00997782" w:rsidP="006A6865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User Authentication System</w:t>
      </w:r>
    </w:p>
    <w:p w:rsidR="00997782" w:rsidRPr="009F293F" w:rsidRDefault="00997782" w:rsidP="006A6865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User registration and login</w:t>
      </w:r>
    </w:p>
    <w:p w:rsidR="00997782" w:rsidRPr="009F293F" w:rsidRDefault="00997782" w:rsidP="006A6865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Password validation and security</w:t>
      </w:r>
    </w:p>
    <w:p w:rsidR="00997782" w:rsidRPr="009F293F" w:rsidRDefault="00997782" w:rsidP="006A6865">
      <w:pPr>
        <w:numPr>
          <w:ilvl w:val="0"/>
          <w:numId w:val="21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Session management</w:t>
      </w:r>
    </w:p>
    <w:p w:rsidR="00997782" w:rsidRPr="009F293F" w:rsidRDefault="00997782" w:rsidP="006A6865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Health Record Tracking</w:t>
      </w:r>
    </w:p>
    <w:p w:rsidR="00997782" w:rsidRPr="009F293F" w:rsidRDefault="00997782" w:rsidP="006A6865">
      <w:pPr>
        <w:numPr>
          <w:ilvl w:val="0"/>
          <w:numId w:val="23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Sleep hours (0-24 hours)</w:t>
      </w:r>
    </w:p>
    <w:p w:rsidR="00997782" w:rsidRPr="009F293F" w:rsidRDefault="00997782" w:rsidP="006A6865">
      <w:pPr>
        <w:numPr>
          <w:ilvl w:val="0"/>
          <w:numId w:val="24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Water intake (liters)</w:t>
      </w:r>
    </w:p>
    <w:p w:rsidR="00997782" w:rsidRPr="009F293F" w:rsidRDefault="00997782" w:rsidP="006A6865">
      <w:pPr>
        <w:numPr>
          <w:ilvl w:val="0"/>
          <w:numId w:val="25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Weight tracking with BMI calculation</w:t>
      </w:r>
    </w:p>
    <w:p w:rsidR="00997782" w:rsidRPr="009F293F" w:rsidRDefault="00997782" w:rsidP="006A6865">
      <w:pPr>
        <w:numPr>
          <w:ilvl w:val="0"/>
          <w:numId w:val="26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Mood tracking (Excellent, Good, Neutral, Bad, Terrible)</w:t>
      </w:r>
    </w:p>
    <w:p w:rsidR="00997782" w:rsidRPr="009F293F" w:rsidRDefault="00997782" w:rsidP="006A6865">
      <w:pPr>
        <w:numPr>
          <w:ilvl w:val="0"/>
          <w:numId w:val="27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Goal setting for weight, sleep, and water intake</w:t>
      </w:r>
    </w:p>
    <w:p w:rsidR="00997782" w:rsidRPr="009F293F" w:rsidRDefault="00997782" w:rsidP="006A6865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Dashboard &amp; Analytics</w:t>
      </w:r>
    </w:p>
    <w:p w:rsidR="00997782" w:rsidRPr="009F293F" w:rsidRDefault="00997782" w:rsidP="006A6865">
      <w:pPr>
        <w:numPr>
          <w:ilvl w:val="0"/>
          <w:numId w:val="29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Interactive charts for all health metrics</w:t>
      </w:r>
    </w:p>
    <w:p w:rsidR="00997782" w:rsidRPr="009F293F" w:rsidRDefault="00997782" w:rsidP="006A6865">
      <w:pPr>
        <w:numPr>
          <w:ilvl w:val="0"/>
          <w:numId w:val="30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lastRenderedPageBreak/>
        <w:t>Weekly and monthly statistics</w:t>
      </w:r>
    </w:p>
    <w:p w:rsidR="00997782" w:rsidRPr="009F293F" w:rsidRDefault="00997782" w:rsidP="006A6865">
      <w:pPr>
        <w:numPr>
          <w:ilvl w:val="0"/>
          <w:numId w:val="31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Goal progress tracking</w:t>
      </w:r>
    </w:p>
    <w:p w:rsidR="00997782" w:rsidRPr="009F293F" w:rsidRDefault="00997782" w:rsidP="006A6865">
      <w:pPr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Streak calculations</w:t>
      </w:r>
    </w:p>
    <w:p w:rsidR="00997782" w:rsidRPr="009F293F" w:rsidRDefault="00997782" w:rsidP="006A6865">
      <w:pPr>
        <w:numPr>
          <w:ilvl w:val="0"/>
          <w:numId w:val="33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Best/worst day identification</w:t>
      </w:r>
    </w:p>
    <w:p w:rsidR="00997782" w:rsidRPr="009F293F" w:rsidRDefault="00997782" w:rsidP="006A6865">
      <w:pPr>
        <w:numPr>
          <w:ilvl w:val="0"/>
          <w:numId w:val="34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Data Export &amp; Reports</w:t>
      </w:r>
    </w:p>
    <w:p w:rsidR="00997782" w:rsidRPr="009F293F" w:rsidRDefault="00997782" w:rsidP="006A6865">
      <w:pPr>
        <w:numPr>
          <w:ilvl w:val="0"/>
          <w:numId w:val="35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CSV export functionality</w:t>
      </w:r>
    </w:p>
    <w:p w:rsidR="00997782" w:rsidRPr="009F293F" w:rsidRDefault="00997782" w:rsidP="006A6865">
      <w:pPr>
        <w:numPr>
          <w:ilvl w:val="0"/>
          <w:numId w:val="36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PDF report generation</w:t>
      </w:r>
    </w:p>
    <w:p w:rsidR="00997782" w:rsidRPr="009F293F" w:rsidRDefault="00997782" w:rsidP="006A6865">
      <w:pPr>
        <w:numPr>
          <w:ilvl w:val="0"/>
          <w:numId w:val="37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Date range filtering</w:t>
      </w:r>
    </w:p>
    <w:p w:rsidR="00997782" w:rsidRPr="009F293F" w:rsidRDefault="00997782" w:rsidP="006A6865">
      <w:pPr>
        <w:numPr>
          <w:ilvl w:val="0"/>
          <w:numId w:val="38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Notifications &amp; Reminders</w:t>
      </w:r>
    </w:p>
    <w:p w:rsidR="00997782" w:rsidRPr="009F293F" w:rsidRDefault="00997782" w:rsidP="006A6865">
      <w:pPr>
        <w:numPr>
          <w:ilvl w:val="0"/>
          <w:numId w:val="39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Daily reminder system</w:t>
      </w:r>
    </w:p>
    <w:p w:rsidR="00997782" w:rsidRPr="009F293F" w:rsidRDefault="00997782" w:rsidP="006A6865">
      <w:pPr>
        <w:numPr>
          <w:ilvl w:val="0"/>
          <w:numId w:val="40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Health milestone notifications</w:t>
      </w:r>
    </w:p>
    <w:p w:rsidR="00997782" w:rsidRPr="009F293F" w:rsidRDefault="00997782" w:rsidP="006A6865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Customizable reminder settings</w: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SECURITY IMPLEMETATIONS</w: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1. Authentication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tracker/models.py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(CustomUser model)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tracker/views.py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(register, login, logout)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tracker/backends.py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(custom backend)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AUTH_USER_MODEL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, </w:t>
      </w:r>
      <w:r>
        <w:rPr>
          <w:rFonts w:ascii="Consolas" w:eastAsia="Times New Roman" w:hAnsi="Consolas"/>
          <w:lang w:val="en-CA" w:eastAsia="en-CA"/>
        </w:rPr>
        <w:t>AUTHENTICATION_BACKENDS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 it 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Ensures only registered users can access their data and features. Supports login by username or email, and securely manages user credentials.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Only users who register and log in can add or view health records.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Unauthorized access, impersonation.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6380825C" wp14:editId="5415E01B">
                <wp:extent cx="638178" cy="9528"/>
                <wp:effectExtent l="0" t="0" r="28572" b="28572"/>
                <wp:docPr id="1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47C6CAE" id="Horizontal Line 1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2. Authorization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@login_required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in </w:t>
      </w:r>
      <w:r>
        <w:rPr>
          <w:rFonts w:ascii="Consolas" w:eastAsia="Times New Roman" w:hAnsi="Consolas"/>
          <w:lang w:val="en-CA" w:eastAsia="en-CA"/>
        </w:rPr>
        <w:t>tracker/views.py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lastRenderedPageBreak/>
        <w:t>role_required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in </w:t>
      </w:r>
      <w:r>
        <w:rPr>
          <w:rFonts w:ascii="Consolas" w:eastAsia="Times New Roman" w:hAnsi="Consolas"/>
          <w:lang w:val="en-CA" w:eastAsia="en-CA"/>
        </w:rPr>
        <w:t>tracker/decorators.py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role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field in </w:t>
      </w:r>
      <w:r>
        <w:rPr>
          <w:rFonts w:ascii="Consolas" w:eastAsia="Times New Roman" w:hAnsi="Consolas"/>
          <w:lang w:val="en-CA" w:eastAsia="en-CA"/>
        </w:rPr>
        <w:t>CustomUser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models.py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 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Restricts access to sensitive pages and actions. Only authorized users (by login or role) can access certain features, protecting user data and admin functions.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Only logged-in users can access the dashboard or add health records. Admin-only features can be protected by </w:t>
      </w:r>
      <w:r>
        <w:rPr>
          <w:rFonts w:ascii="Consolas" w:eastAsia="Times New Roman" w:hAnsi="Consolas"/>
          <w:lang w:val="en-CA" w:eastAsia="en-CA"/>
        </w:rPr>
        <w:t>role_required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Privilege escalation, unauthorized data access.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66436018" wp14:editId="41CA7553">
                <wp:extent cx="638178" cy="9528"/>
                <wp:effectExtent l="0" t="0" r="28572" b="28572"/>
                <wp:docPr id="2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BFE40AD" id="Horizontal Line 2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3. Secure Session Management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SESSION_COOKIE_AGE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, </w:t>
      </w:r>
      <w:r>
        <w:rPr>
          <w:rFonts w:ascii="Consolas" w:eastAsia="Times New Roman" w:hAnsi="Consolas"/>
          <w:lang w:val="en-CA" w:eastAsia="en-CA"/>
        </w:rPr>
        <w:t>SESSION_EXPIRE_AT_BROWSER_CLOSE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Django’s session middleware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 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Manages user sessions securely, controls session duration, and ensures sessions expire on browser close, reducing the risk of session hijacking.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If a user closes their browser, their session ends, so others can’t access their account.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Session hijacking, session fixation.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0F03CD9E" wp14:editId="1FF3DF6C">
                <wp:extent cx="638178" cy="9528"/>
                <wp:effectExtent l="0" t="0" r="28572" b="28572"/>
                <wp:docPr id="3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8A102EE" id="Horizontal Line 3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4. Input Validation and Sanitization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tracker/forms.py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(form validation)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tracker/models.py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(field validators)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 it 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Prevents invalid or malicious data from being saved, protecting against attacks like SQL injection and ensuring data integrity.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Consolas" w:eastAsia="Times New Roman" w:hAnsi="Consolas"/>
          <w:lang w:val="en-CA" w:eastAsia="en-CA"/>
        </w:rPr>
        <w:t>HealthRecordForm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ensures sleep hours are between 0 and 24, water intake is realistic, etc.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SQL injection, data corruption, XSS.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69CEEE79" wp14:editId="429F99A8">
                <wp:extent cx="638178" cy="9528"/>
                <wp:effectExtent l="0" t="0" r="28572" b="28572"/>
                <wp:docPr id="4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13DF6AC" id="Horizontal Line 4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5. CSRF Protection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django.middleware.csrf.CsrfViewMiddleware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{% csrf_token %}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in all forms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 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Prevents Cross-Site Request Forgery attacks, ensuring that only legitimate users can submit forms or perform actions.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All forms include </w:t>
      </w:r>
      <w:r>
        <w:rPr>
          <w:rFonts w:ascii="Consolas" w:eastAsia="Times New Roman" w:hAnsi="Consolas"/>
          <w:lang w:val="en-CA" w:eastAsia="en-CA"/>
        </w:rPr>
        <w:t>{% csrf_token %}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, so attackers can’t forge requests.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CSRF attacks (e.g., tricking a user into submitting a form without their consent).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7FD6ABFA" wp14:editId="69908FE0">
                <wp:extent cx="638178" cy="9528"/>
                <wp:effectExtent l="0" t="0" r="28572" b="28572"/>
                <wp:docPr id="5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84D32D8" id="Horizontal Line 5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lastRenderedPageBreak/>
        <w:t>6. Logging and Monitoring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LOGGING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config)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/logs/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directory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 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Records important events and errors, helping you detect suspicious activity, debug issues, and maintain an audit trail.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All login attempts, errors, and important actions are logged for review.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Undetected attacks, helps with incident response.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69EC8087" wp14:editId="310BBA6C">
                <wp:extent cx="638178" cy="9528"/>
                <wp:effectExtent l="0" t="0" r="28572" b="28572"/>
                <wp:docPr id="6" name="Horizont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9A939C8" id="Horizontal Line 6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7. Account Lockout and Rate Limiting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tracker/backends.py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(account lockout)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tracker/rate_limit.py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(rate limiting)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RATE_LIMIT_DEFAULTS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 it 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Protects against brute-force attacks by locking accounts after repeated failed logins and limiting the rate of sensitive actions.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If a user enters the wrong password 5 times, their account is locked for 15 minutes.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Brute-force attacks, credential stuffing.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29FB92FC" wp14:editId="3342878B">
                <wp:extent cx="638178" cy="9528"/>
                <wp:effectExtent l="0" t="0" r="28572" b="28572"/>
                <wp:docPr id="7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13E5A21" id="Horizontal Line 7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8. Content Security Policy (CSP)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(CSP settings)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csp.middleware.CSPMiddleware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 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Prevents many types of attacks (like XSS) by restricting which scripts, styles, and resources can be loaded in the browser.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Only scripts and styles from trusted sources are allowed to run.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Cross-site scripting (XSS), malicious resource loading.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1A56A99A" wp14:editId="09B54513">
                <wp:extent cx="638178" cy="9528"/>
                <wp:effectExtent l="0" t="0" r="28572" b="28572"/>
                <wp:docPr id="8" name="Horizontal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C094200" id="Horizontal Line 8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9. Error Handling and Information Disclosure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tracker/views.py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</w:t>
      </w:r>
      <w:r>
        <w:rPr>
          <w:rFonts w:ascii="Consolas" w:eastAsia="Times New Roman" w:hAnsi="Consolas"/>
          <w:lang w:val="en-CA" w:eastAsia="en-CA"/>
        </w:rPr>
        <w:t>handler404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, </w:t>
      </w:r>
      <w:r>
        <w:rPr>
          <w:rFonts w:ascii="Consolas" w:eastAsia="Times New Roman" w:hAnsi="Consolas"/>
          <w:lang w:val="en-CA" w:eastAsia="en-CA"/>
        </w:rPr>
        <w:t>handler500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health_project/urls.py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(custom error handlers)</w:t>
      </w:r>
    </w:p>
    <w:p w:rsidR="00124639" w:rsidRDefault="00124639" w:rsidP="0012463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Custom error templates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 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Prevents sensitive information from being shown to users when errors occur, and provides user-friendly error pages.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If a user visits a non-existent page, they 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lastRenderedPageBreak/>
        <w:t>see a friendly 404 page, not a stack trace.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Information leakage, targeted attacks using error details.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0A27B25D" wp14:editId="2FF23FB3">
                <wp:extent cx="638178" cy="9528"/>
                <wp:effectExtent l="0" t="0" r="28572" b="28572"/>
                <wp:docPr id="9" name="Horizontal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4882934" id="Horizontal Line 9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10. No Hard Coding of Secrets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(uses </w:t>
      </w:r>
      <w:r>
        <w:rPr>
          <w:rFonts w:ascii="Consolas" w:eastAsia="Times New Roman" w:hAnsi="Consolas"/>
          <w:lang w:val="en-CA" w:eastAsia="en-CA"/>
        </w:rPr>
        <w:t>os.getenv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.env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file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 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Keeps sensitive information (like passwords and API keys) out of your codebase, reducing the risk of accidental leaks.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Database passwords and email credentials are stored in </w:t>
      </w:r>
      <w:r>
        <w:rPr>
          <w:rFonts w:ascii="Consolas" w:eastAsia="Times New Roman" w:hAnsi="Consolas"/>
          <w:lang w:val="en-CA" w:eastAsia="en-CA"/>
        </w:rPr>
        <w:t>.env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, not in code.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Secret/key exposure in version control or public repos.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7B828C6B" wp14:editId="5A51CF45">
                <wp:extent cx="638178" cy="9528"/>
                <wp:effectExtent l="0" t="0" r="28572" b="28572"/>
                <wp:docPr id="10" name="Horizontal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0774E5F" id="Horizontal Line 10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11. Password Security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Django’s password hashing (default)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tracker/views.py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(uses </w:t>
      </w:r>
      <w:r>
        <w:rPr>
          <w:rFonts w:ascii="Consolas" w:eastAsia="Times New Roman" w:hAnsi="Consolas"/>
          <w:lang w:val="en-CA" w:eastAsia="en-CA"/>
        </w:rPr>
        <w:t>create_user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before="100" w:after="100" w:line="240" w:lineRule="auto"/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(Optionally, </w:t>
      </w:r>
      <w:r>
        <w:rPr>
          <w:rFonts w:ascii="Consolas" w:eastAsia="Times New Roman" w:hAnsi="Consolas"/>
          <w:lang w:val="en-CA" w:eastAsia="en-CA"/>
        </w:rPr>
        <w:t>AUTH_PASSWORD_VALIDATORS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 in </w:t>
      </w:r>
      <w:r>
        <w:rPr>
          <w:rFonts w:ascii="Consolas" w:eastAsia="Times New Roman" w:hAnsi="Consolas"/>
          <w:lang w:val="en-CA" w:eastAsia="en-CA"/>
        </w:rPr>
        <w:t>settings.py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 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Ensures user passwords are never stored in plain text, protecting users even if your database is compromised.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Even if someone accesses your database, they can’t read user passwords.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Password theft, credential compromise.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0F896136" wp14:editId="2463119C">
                <wp:extent cx="638178" cy="9528"/>
                <wp:effectExtent l="0" t="0" r="28572" b="28572"/>
                <wp:docPr id="11" name="Horizontal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BFE2AC7" id="Horizontal Line 11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12. Secure Dependencies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Where:</w:t>
      </w:r>
    </w:p>
    <w:p w:rsidR="00124639" w:rsidRDefault="00124639" w:rsidP="00124639">
      <w:pPr>
        <w:spacing w:before="100" w:after="100" w:line="240" w:lineRule="auto"/>
      </w:pPr>
      <w:r>
        <w:rPr>
          <w:rFonts w:ascii="Consolas" w:eastAsia="Times New Roman" w:hAnsi="Consolas"/>
          <w:lang w:val="en-CA" w:eastAsia="en-CA"/>
        </w:rPr>
        <w:t>requirements.txt</w:t>
      </w:r>
    </w:p>
    <w:p w:rsidR="00124639" w:rsidRDefault="00124639" w:rsidP="00124639">
      <w:pPr>
        <w:spacing w:before="100" w:after="100" w:line="240" w:lineRule="auto"/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Use of virtual environment (</w:t>
      </w:r>
      <w:r>
        <w:rPr>
          <w:rFonts w:ascii="Consolas" w:eastAsia="Times New Roman" w:hAnsi="Consolas"/>
          <w:lang w:val="en-CA" w:eastAsia="en-CA"/>
        </w:rPr>
        <w:t>venv/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How it helps: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Ensures you use only trusted, up-to-date packages, reducing the risk of vulnerabilities from third-party code.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Example: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All dependencies are listed and can be updated regularly.</w:t>
      </w: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Prevents:</w:t>
      </w:r>
      <w:r>
        <w:rPr>
          <w:rFonts w:ascii="Times New Roman" w:eastAsia="Times New Roman" w:hAnsi="Times New Roman"/>
          <w:sz w:val="24"/>
          <w:szCs w:val="24"/>
          <w:lang w:val="en-CA" w:eastAsia="en-CA"/>
        </w:rPr>
        <w:t>Supply chain attacks, vulnerabilities from outdated packages.</w:t>
      </w:r>
    </w:p>
    <w:p w:rsidR="00124639" w:rsidRDefault="00124639" w:rsidP="00124639">
      <w:pPr>
        <w:spacing w:before="240" w:after="240" w:line="240" w:lineRule="auto"/>
      </w:pPr>
      <w:r>
        <w:rPr>
          <w:rFonts w:ascii="Times New Roman" w:eastAsia="Times New Roman" w:hAnsi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07A761F8" wp14:editId="3B6627D5">
                <wp:extent cx="638178" cy="9528"/>
                <wp:effectExtent l="0" t="0" r="28572" b="28572"/>
                <wp:docPr id="12" name="Horizontal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8" cy="9528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EA7AF8B" id="Horizontal Line 12" o:spid="_x0000_s1026" style="width:50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124639" w:rsidRDefault="00124639" w:rsidP="00124639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CA" w:eastAsia="en-CA"/>
        </w:rPr>
        <w:t>Not Fully Implemented (Deployment-Dependent)</w:t>
      </w:r>
    </w:p>
    <w:p w:rsidR="00124639" w:rsidRDefault="00124639" w:rsidP="00124639">
      <w:pPr>
        <w:spacing w:after="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Encryption in Transit (HTTPS):</w:t>
      </w:r>
    </w:p>
    <w:p w:rsidR="00124639" w:rsidRDefault="00124639" w:rsidP="0012463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Needs to be set up in your production server (Nginx, Apache, or cloud provider).</w:t>
      </w:r>
    </w:p>
    <w:p w:rsidR="00124639" w:rsidRDefault="00124639" w:rsidP="0012463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/>
          <w:sz w:val="24"/>
          <w:szCs w:val="24"/>
          <w:lang w:val="en-CA" w:eastAsia="en-CA"/>
        </w:rPr>
        <w:t>Protects all data sent between users and your server from eavesdropping or tampering.</w:t>
      </w:r>
    </w:p>
    <w:p w:rsidR="00124639" w:rsidRDefault="00124639" w:rsidP="00124639"/>
    <w:p w:rsidR="00997782" w:rsidRPr="009F293F" w:rsidRDefault="00997782" w:rsidP="00997782">
      <w:pPr>
        <w:pStyle w:val="Titre2"/>
        <w:spacing w:before="300" w:after="150"/>
        <w:rPr>
          <w:sz w:val="24"/>
          <w:szCs w:val="24"/>
        </w:rPr>
      </w:pPr>
      <w:r w:rsidRPr="009F293F">
        <w:rPr>
          <w:sz w:val="24"/>
          <w:szCs w:val="24"/>
        </w:rPr>
        <w:t>Technical Architecture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Technology Stack</w:t>
      </w:r>
    </w:p>
    <w:p w:rsidR="00997782" w:rsidRPr="009F293F" w:rsidRDefault="00997782" w:rsidP="006A6865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Backend: Django 5.2.3</w:t>
      </w:r>
    </w:p>
    <w:p w:rsidR="00997782" w:rsidRPr="009F293F" w:rsidRDefault="00997782" w:rsidP="006A6865">
      <w:pPr>
        <w:numPr>
          <w:ilvl w:val="0"/>
          <w:numId w:val="43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Frontend: HTML5, CSS3, JavaScript, Bootstrap</w:t>
      </w:r>
    </w:p>
    <w:p w:rsidR="00997782" w:rsidRPr="009F293F" w:rsidRDefault="00997782" w:rsidP="006A6865">
      <w:pPr>
        <w:numPr>
          <w:ilvl w:val="0"/>
          <w:numId w:val="44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Database: SQLite (development), PostgreSQL (production)</w:t>
      </w:r>
    </w:p>
    <w:p w:rsidR="00997782" w:rsidRPr="009F293F" w:rsidRDefault="00997782" w:rsidP="006A6865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Python Version: 3.12.7</w:t>
      </w:r>
    </w:p>
    <w:p w:rsidR="00997782" w:rsidRPr="009F293F" w:rsidRDefault="00997782" w:rsidP="00997782">
      <w:pPr>
        <w:pStyle w:val="Titre2"/>
        <w:spacing w:before="300" w:after="150"/>
        <w:rPr>
          <w:sz w:val="24"/>
          <w:szCs w:val="24"/>
        </w:rPr>
      </w:pPr>
      <w:r w:rsidRPr="009F293F">
        <w:rPr>
          <w:sz w:val="24"/>
          <w:szCs w:val="24"/>
        </w:rPr>
        <w:t>Challenges Faced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Technical Challenges</w:t>
      </w:r>
    </w:p>
    <w:p w:rsidR="00997782" w:rsidRPr="009F293F" w:rsidRDefault="00997782" w:rsidP="006A6865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rStyle w:val="markdown-bold-text"/>
          <w:b/>
          <w:bCs/>
          <w:sz w:val="24"/>
          <w:szCs w:val="24"/>
        </w:rPr>
        <w:t>Dependency Management</w:t>
      </w:r>
    </w:p>
    <w:p w:rsidR="00997782" w:rsidRPr="009F293F" w:rsidRDefault="00997782" w:rsidP="006A6865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Challenge: Missing xhtml2pdf package causing import errors</w:t>
      </w:r>
    </w:p>
    <w:p w:rsidR="00997782" w:rsidRPr="009F293F" w:rsidRDefault="00997782" w:rsidP="006A6865">
      <w:pPr>
        <w:numPr>
          <w:ilvl w:val="0"/>
          <w:numId w:val="48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Solution: Installed required dependencies and updated requirements.txt</w:t>
      </w:r>
    </w:p>
    <w:p w:rsidR="00997782" w:rsidRPr="009F293F" w:rsidRDefault="00997782" w:rsidP="006A6865">
      <w:pPr>
        <w:numPr>
          <w:ilvl w:val="0"/>
          <w:numId w:val="49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rStyle w:val="markdown-bold-text"/>
          <w:b/>
          <w:bCs/>
          <w:sz w:val="24"/>
          <w:szCs w:val="24"/>
        </w:rPr>
        <w:t>Authentication System</w:t>
      </w:r>
    </w:p>
    <w:p w:rsidR="00997782" w:rsidRPr="009F293F" w:rsidRDefault="00997782" w:rsidP="006A6865">
      <w:pPr>
        <w:numPr>
          <w:ilvl w:val="0"/>
          <w:numId w:val="50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Challenge: Initially implemented complex 2FA system that was not user-friendly</w:t>
      </w:r>
    </w:p>
    <w:p w:rsidR="00997782" w:rsidRPr="009F293F" w:rsidRDefault="00997782" w:rsidP="006A6865">
      <w:pPr>
        <w:numPr>
          <w:ilvl w:val="0"/>
          <w:numId w:val="51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Solution: Simplified to basic authentication for better user experience</w:t>
      </w:r>
    </w:p>
    <w:p w:rsidR="00997782" w:rsidRPr="009F293F" w:rsidRDefault="00997782" w:rsidP="006A6865">
      <w:pPr>
        <w:numPr>
          <w:ilvl w:val="0"/>
          <w:numId w:val="52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rStyle w:val="markdown-bold-text"/>
          <w:b/>
          <w:bCs/>
          <w:sz w:val="24"/>
          <w:szCs w:val="24"/>
        </w:rPr>
        <w:t>Content Security Policy</w:t>
      </w:r>
    </w:p>
    <w:p w:rsidR="00997782" w:rsidRPr="009F293F" w:rsidRDefault="00997782" w:rsidP="006A6865">
      <w:pPr>
        <w:numPr>
          <w:ilvl w:val="0"/>
          <w:numId w:val="53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Challenge: CSP configuration errors with django-csp package</w:t>
      </w:r>
    </w:p>
    <w:p w:rsidR="00997782" w:rsidRPr="009F293F" w:rsidRDefault="00997782" w:rsidP="006A6865">
      <w:pPr>
        <w:numPr>
          <w:ilvl w:val="0"/>
          <w:numId w:val="54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Solution: Updated to new CSP format and configured proper security headers</w:t>
      </w:r>
    </w:p>
    <w:p w:rsidR="00997782" w:rsidRPr="009F293F" w:rsidRDefault="00997782" w:rsidP="006A6865">
      <w:pPr>
        <w:numPr>
          <w:ilvl w:val="0"/>
          <w:numId w:val="55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rStyle w:val="markdown-bold-text"/>
          <w:b/>
          <w:bCs/>
          <w:sz w:val="24"/>
          <w:szCs w:val="24"/>
        </w:rPr>
        <w:t>Database Migrations</w:t>
      </w:r>
    </w:p>
    <w:p w:rsidR="00997782" w:rsidRPr="009F293F" w:rsidRDefault="00997782" w:rsidP="006A6865">
      <w:pPr>
        <w:numPr>
          <w:ilvl w:val="0"/>
          <w:numId w:val="56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Challenge: Migration conflicts and missing dependencies</w:t>
      </w:r>
    </w:p>
    <w:p w:rsidR="00997782" w:rsidRPr="009F293F" w:rsidRDefault="00997782" w:rsidP="006A6865">
      <w:pPr>
        <w:numPr>
          <w:ilvl w:val="0"/>
          <w:numId w:val="57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Solution: Resolved by installing missing packages and running proper migrations</w:t>
      </w:r>
    </w:p>
    <w:p w:rsidR="00997782" w:rsidRPr="009F293F" w:rsidRDefault="00997782" w:rsidP="006A6865">
      <w:pPr>
        <w:numPr>
          <w:ilvl w:val="0"/>
          <w:numId w:val="58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rStyle w:val="markdown-bold-text"/>
          <w:b/>
          <w:bCs/>
          <w:sz w:val="24"/>
          <w:szCs w:val="24"/>
        </w:rPr>
        <w:t>Import Errors</w:t>
      </w:r>
    </w:p>
    <w:p w:rsidR="00997782" w:rsidRPr="009F293F" w:rsidRDefault="00997782" w:rsidP="006A6865">
      <w:pPr>
        <w:numPr>
          <w:ilvl w:val="0"/>
          <w:numId w:val="59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Challenge: UnboundLocalError with timedelta import in views</w:t>
      </w:r>
    </w:p>
    <w:p w:rsidR="00997782" w:rsidRPr="009F293F" w:rsidRDefault="00997782" w:rsidP="006A6865">
      <w:pPr>
        <w:numPr>
          <w:ilvl w:val="0"/>
          <w:numId w:val="60"/>
        </w:numPr>
        <w:suppressAutoHyphens w:val="0"/>
        <w:autoSpaceDN/>
        <w:spacing w:before="100" w:beforeAutospacing="1" w:after="100" w:afterAutospacing="1" w:line="240" w:lineRule="auto"/>
        <w:ind w:left="60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lastRenderedPageBreak/>
        <w:t>Solution: Removed redundant imports and fixed import structure</w:t>
      </w:r>
    </w:p>
    <w:p w:rsidR="00124639" w:rsidRDefault="00124639" w:rsidP="00997782">
      <w:pPr>
        <w:pStyle w:val="Titre2"/>
        <w:spacing w:before="300" w:after="150"/>
        <w:rPr>
          <w:sz w:val="24"/>
          <w:szCs w:val="24"/>
        </w:rPr>
      </w:pPr>
    </w:p>
    <w:p w:rsidR="00997782" w:rsidRPr="00124639" w:rsidRDefault="00997782" w:rsidP="00997782">
      <w:pPr>
        <w:pStyle w:val="Titre2"/>
        <w:spacing w:before="300" w:after="150"/>
        <w:rPr>
          <w:b/>
          <w:sz w:val="28"/>
          <w:szCs w:val="28"/>
        </w:rPr>
      </w:pPr>
      <w:r w:rsidRPr="00124639">
        <w:rPr>
          <w:b/>
          <w:sz w:val="28"/>
          <w:szCs w:val="28"/>
        </w:rPr>
        <w:t>Deployment &amp; Maintenance</w:t>
      </w: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Development Environment</w:t>
      </w:r>
    </w:p>
    <w:p w:rsidR="00997782" w:rsidRPr="009F293F" w:rsidRDefault="00997782" w:rsidP="006A6865">
      <w:pPr>
        <w:numPr>
          <w:ilvl w:val="0"/>
          <w:numId w:val="61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Local Development: Django development server</w:t>
      </w:r>
    </w:p>
    <w:p w:rsidR="00997782" w:rsidRPr="009F293F" w:rsidRDefault="00997782" w:rsidP="006A6865">
      <w:pPr>
        <w:numPr>
          <w:ilvl w:val="0"/>
          <w:numId w:val="62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Database: SQLite for development</w:t>
      </w:r>
      <w:r w:rsidR="00124639">
        <w:rPr>
          <w:sz w:val="24"/>
          <w:szCs w:val="24"/>
        </w:rPr>
        <w:t xml:space="preserve"> and postgres for production</w:t>
      </w:r>
    </w:p>
    <w:p w:rsidR="00997782" w:rsidRPr="009F293F" w:rsidRDefault="00997782" w:rsidP="00124639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</w:p>
    <w:p w:rsidR="00997782" w:rsidRPr="009F293F" w:rsidRDefault="00997782" w:rsidP="00997782">
      <w:pPr>
        <w:pStyle w:val="Titre3"/>
        <w:spacing w:before="270" w:after="120"/>
        <w:rPr>
          <w:sz w:val="24"/>
          <w:szCs w:val="24"/>
        </w:rPr>
      </w:pPr>
      <w:r w:rsidRPr="009F293F">
        <w:rPr>
          <w:sz w:val="24"/>
          <w:szCs w:val="24"/>
        </w:rPr>
        <w:t>Production Readiness</w:t>
      </w:r>
    </w:p>
    <w:p w:rsidR="00997782" w:rsidRPr="009F293F" w:rsidRDefault="00997782" w:rsidP="006A6865">
      <w:pPr>
        <w:numPr>
          <w:ilvl w:val="0"/>
          <w:numId w:val="63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Database: PostgreSQL support</w:t>
      </w:r>
    </w:p>
    <w:p w:rsidR="00997782" w:rsidRPr="009F293F" w:rsidRDefault="00997782" w:rsidP="006A6865">
      <w:pPr>
        <w:numPr>
          <w:ilvl w:val="0"/>
          <w:numId w:val="64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Web Server: Gunicorn configuration</w:t>
      </w:r>
    </w:p>
    <w:p w:rsidR="00997782" w:rsidRPr="009F293F" w:rsidRDefault="00997782" w:rsidP="006A6865">
      <w:pPr>
        <w:numPr>
          <w:ilvl w:val="0"/>
          <w:numId w:val="65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Static Files: Collected and served</w:t>
      </w:r>
    </w:p>
    <w:p w:rsidR="00997782" w:rsidRPr="009F293F" w:rsidRDefault="00997782" w:rsidP="006A6865">
      <w:pPr>
        <w:numPr>
          <w:ilvl w:val="0"/>
          <w:numId w:val="66"/>
        </w:num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r w:rsidRPr="009F293F">
        <w:rPr>
          <w:sz w:val="24"/>
          <w:szCs w:val="24"/>
        </w:rPr>
        <w:t>Backup System: Automated backup scripts</w:t>
      </w:r>
    </w:p>
    <w:p w:rsidR="00997782" w:rsidRPr="009F293F" w:rsidRDefault="00997782" w:rsidP="002A0CF6">
      <w:pPr>
        <w:suppressAutoHyphens w:val="0"/>
        <w:autoSpaceDN/>
        <w:spacing w:before="100" w:beforeAutospacing="1" w:after="100" w:afterAutospacing="1" w:line="240" w:lineRule="auto"/>
        <w:ind w:left="240"/>
        <w:textAlignment w:val="auto"/>
        <w:rPr>
          <w:sz w:val="24"/>
          <w:szCs w:val="24"/>
        </w:rPr>
      </w:pPr>
      <w:bookmarkStart w:id="0" w:name="_GoBack"/>
      <w:bookmarkEnd w:id="0"/>
    </w:p>
    <w:p w:rsidR="00997782" w:rsidRDefault="00997782" w:rsidP="00997782">
      <w:pPr>
        <w:pStyle w:val="Titre2"/>
        <w:spacing w:before="300" w:after="150"/>
        <w:rPr>
          <w:sz w:val="36"/>
          <w:szCs w:val="36"/>
        </w:rPr>
      </w:pPr>
      <w:r w:rsidRPr="009F293F">
        <w:rPr>
          <w:sz w:val="36"/>
          <w:szCs w:val="36"/>
        </w:rPr>
        <w:t>Conclusion</w:t>
      </w:r>
    </w:p>
    <w:p w:rsidR="00124639" w:rsidRDefault="00124639" w:rsidP="00124639"/>
    <w:p w:rsidR="00124639" w:rsidRPr="00124639" w:rsidRDefault="00124639" w:rsidP="00124639"/>
    <w:p w:rsidR="00997782" w:rsidRPr="009F293F" w:rsidRDefault="00997782" w:rsidP="00997782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</w:pPr>
      <w:r w:rsidRPr="009F293F">
        <w:rPr>
          <w:sz w:val="24"/>
          <w:szCs w:val="24"/>
        </w:rPr>
        <w:t>The Health Tracker project has successfully delivered a comprehensive, user-friendly health monitoring application. The system provides robust health tracking capabilities with advanced analytics, while maintaining simplicity and accessibility for end users.</w:t>
      </w:r>
    </w:p>
    <w:p w:rsidR="00981730" w:rsidRPr="009F293F" w:rsidRDefault="00981730">
      <w:pPr>
        <w:spacing w:before="270" w:after="12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</w:pPr>
    </w:p>
    <w:sectPr w:rsidR="00981730" w:rsidRPr="009F29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865" w:rsidRDefault="006A6865">
      <w:pPr>
        <w:spacing w:after="0" w:line="240" w:lineRule="auto"/>
      </w:pPr>
      <w:r>
        <w:separator/>
      </w:r>
    </w:p>
  </w:endnote>
  <w:endnote w:type="continuationSeparator" w:id="0">
    <w:p w:rsidR="006A6865" w:rsidRDefault="006A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865" w:rsidRDefault="006A68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A6865" w:rsidRDefault="006A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A96"/>
    <w:multiLevelType w:val="multilevel"/>
    <w:tmpl w:val="FF24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50030"/>
    <w:multiLevelType w:val="multilevel"/>
    <w:tmpl w:val="A856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9728B"/>
    <w:multiLevelType w:val="multilevel"/>
    <w:tmpl w:val="2FA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47B8"/>
    <w:multiLevelType w:val="multilevel"/>
    <w:tmpl w:val="4F94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71621"/>
    <w:multiLevelType w:val="multilevel"/>
    <w:tmpl w:val="6C8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20FF"/>
    <w:multiLevelType w:val="multilevel"/>
    <w:tmpl w:val="24F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82B61"/>
    <w:multiLevelType w:val="multilevel"/>
    <w:tmpl w:val="B65C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82593"/>
    <w:multiLevelType w:val="multilevel"/>
    <w:tmpl w:val="5A4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90119"/>
    <w:multiLevelType w:val="multilevel"/>
    <w:tmpl w:val="8A00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C06BA"/>
    <w:multiLevelType w:val="multilevel"/>
    <w:tmpl w:val="6DD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D11A3"/>
    <w:multiLevelType w:val="multilevel"/>
    <w:tmpl w:val="903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47766"/>
    <w:multiLevelType w:val="multilevel"/>
    <w:tmpl w:val="A92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60070"/>
    <w:multiLevelType w:val="multilevel"/>
    <w:tmpl w:val="074A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B1878"/>
    <w:multiLevelType w:val="multilevel"/>
    <w:tmpl w:val="BAE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B2050"/>
    <w:multiLevelType w:val="multilevel"/>
    <w:tmpl w:val="C34C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764C1"/>
    <w:multiLevelType w:val="multilevel"/>
    <w:tmpl w:val="14C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F2B4D"/>
    <w:multiLevelType w:val="multilevel"/>
    <w:tmpl w:val="EAF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F67E0"/>
    <w:multiLevelType w:val="multilevel"/>
    <w:tmpl w:val="795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764A2"/>
    <w:multiLevelType w:val="multilevel"/>
    <w:tmpl w:val="B2B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762E4"/>
    <w:multiLevelType w:val="multilevel"/>
    <w:tmpl w:val="3886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A0E85"/>
    <w:multiLevelType w:val="multilevel"/>
    <w:tmpl w:val="61C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B0EE1"/>
    <w:multiLevelType w:val="multilevel"/>
    <w:tmpl w:val="E730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7171B"/>
    <w:multiLevelType w:val="multilevel"/>
    <w:tmpl w:val="357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8632D"/>
    <w:multiLevelType w:val="multilevel"/>
    <w:tmpl w:val="0954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287FA1"/>
    <w:multiLevelType w:val="multilevel"/>
    <w:tmpl w:val="39B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D31AAB"/>
    <w:multiLevelType w:val="multilevel"/>
    <w:tmpl w:val="B2B6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2F1914"/>
    <w:multiLevelType w:val="multilevel"/>
    <w:tmpl w:val="8936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06EC1"/>
    <w:multiLevelType w:val="multilevel"/>
    <w:tmpl w:val="6A6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32EC7"/>
    <w:multiLevelType w:val="multilevel"/>
    <w:tmpl w:val="689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9475F"/>
    <w:multiLevelType w:val="multilevel"/>
    <w:tmpl w:val="864A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F0575B"/>
    <w:multiLevelType w:val="multilevel"/>
    <w:tmpl w:val="28C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E5158"/>
    <w:multiLevelType w:val="multilevel"/>
    <w:tmpl w:val="ACB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C511B"/>
    <w:multiLevelType w:val="multilevel"/>
    <w:tmpl w:val="70C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C4457E"/>
    <w:multiLevelType w:val="multilevel"/>
    <w:tmpl w:val="7C2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A50EC"/>
    <w:multiLevelType w:val="multilevel"/>
    <w:tmpl w:val="5F9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56678"/>
    <w:multiLevelType w:val="multilevel"/>
    <w:tmpl w:val="BE6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D1C15"/>
    <w:multiLevelType w:val="multilevel"/>
    <w:tmpl w:val="0560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6D56A0"/>
    <w:multiLevelType w:val="multilevel"/>
    <w:tmpl w:val="F710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84348"/>
    <w:multiLevelType w:val="multilevel"/>
    <w:tmpl w:val="DB6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555324"/>
    <w:multiLevelType w:val="multilevel"/>
    <w:tmpl w:val="846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F60902"/>
    <w:multiLevelType w:val="multilevel"/>
    <w:tmpl w:val="86EA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5101A6"/>
    <w:multiLevelType w:val="multilevel"/>
    <w:tmpl w:val="E81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8C581D"/>
    <w:multiLevelType w:val="multilevel"/>
    <w:tmpl w:val="26F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E0D2A"/>
    <w:multiLevelType w:val="multilevel"/>
    <w:tmpl w:val="6AA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3E3361"/>
    <w:multiLevelType w:val="multilevel"/>
    <w:tmpl w:val="887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44CC3"/>
    <w:multiLevelType w:val="multilevel"/>
    <w:tmpl w:val="1C12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B94C93"/>
    <w:multiLevelType w:val="multilevel"/>
    <w:tmpl w:val="C11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0B2407"/>
    <w:multiLevelType w:val="multilevel"/>
    <w:tmpl w:val="C6D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56E27"/>
    <w:multiLevelType w:val="multilevel"/>
    <w:tmpl w:val="239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07103D"/>
    <w:multiLevelType w:val="multilevel"/>
    <w:tmpl w:val="3BC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542B34"/>
    <w:multiLevelType w:val="multilevel"/>
    <w:tmpl w:val="51D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C21B1B"/>
    <w:multiLevelType w:val="multilevel"/>
    <w:tmpl w:val="464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097D28"/>
    <w:multiLevelType w:val="multilevel"/>
    <w:tmpl w:val="853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A923FE"/>
    <w:multiLevelType w:val="multilevel"/>
    <w:tmpl w:val="FBB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654307"/>
    <w:multiLevelType w:val="multilevel"/>
    <w:tmpl w:val="512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9D29A8"/>
    <w:multiLevelType w:val="multilevel"/>
    <w:tmpl w:val="9CDA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215C22"/>
    <w:multiLevelType w:val="multilevel"/>
    <w:tmpl w:val="773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B248C"/>
    <w:multiLevelType w:val="multilevel"/>
    <w:tmpl w:val="836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9E698A"/>
    <w:multiLevelType w:val="multilevel"/>
    <w:tmpl w:val="1D7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0F4B0F"/>
    <w:multiLevelType w:val="multilevel"/>
    <w:tmpl w:val="A99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897226"/>
    <w:multiLevelType w:val="multilevel"/>
    <w:tmpl w:val="FA7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1B662C"/>
    <w:multiLevelType w:val="multilevel"/>
    <w:tmpl w:val="CFB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AF281C"/>
    <w:multiLevelType w:val="multilevel"/>
    <w:tmpl w:val="F1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D265F7"/>
    <w:multiLevelType w:val="multilevel"/>
    <w:tmpl w:val="166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1039B7"/>
    <w:multiLevelType w:val="multilevel"/>
    <w:tmpl w:val="B3C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F52AAC"/>
    <w:multiLevelType w:val="multilevel"/>
    <w:tmpl w:val="9318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56"/>
  </w:num>
  <w:num w:numId="3">
    <w:abstractNumId w:val="62"/>
  </w:num>
  <w:num w:numId="4">
    <w:abstractNumId w:val="1"/>
  </w:num>
  <w:num w:numId="5">
    <w:abstractNumId w:val="30"/>
  </w:num>
  <w:num w:numId="6">
    <w:abstractNumId w:val="58"/>
  </w:num>
  <w:num w:numId="7">
    <w:abstractNumId w:val="3"/>
    <w:lvlOverride w:ilvl="0">
      <w:startOverride w:val="1"/>
    </w:lvlOverride>
  </w:num>
  <w:num w:numId="8">
    <w:abstractNumId w:val="65"/>
    <w:lvlOverride w:ilvl="0">
      <w:startOverride w:val="2"/>
    </w:lvlOverride>
  </w:num>
  <w:num w:numId="9">
    <w:abstractNumId w:val="25"/>
    <w:lvlOverride w:ilvl="0">
      <w:startOverride w:val="3"/>
    </w:lvlOverride>
  </w:num>
  <w:num w:numId="10">
    <w:abstractNumId w:val="59"/>
    <w:lvlOverride w:ilvl="0">
      <w:startOverride w:val="4"/>
    </w:lvlOverride>
  </w:num>
  <w:num w:numId="11">
    <w:abstractNumId w:val="19"/>
    <w:lvlOverride w:ilvl="0">
      <w:startOverride w:val="5"/>
    </w:lvlOverride>
  </w:num>
  <w:num w:numId="12">
    <w:abstractNumId w:val="53"/>
  </w:num>
  <w:num w:numId="13">
    <w:abstractNumId w:val="13"/>
  </w:num>
  <w:num w:numId="14">
    <w:abstractNumId w:val="33"/>
  </w:num>
  <w:num w:numId="15">
    <w:abstractNumId w:val="7"/>
  </w:num>
  <w:num w:numId="16">
    <w:abstractNumId w:val="27"/>
  </w:num>
  <w:num w:numId="17">
    <w:abstractNumId w:val="2"/>
  </w:num>
  <w:num w:numId="18">
    <w:abstractNumId w:val="39"/>
    <w:lvlOverride w:ilvl="0">
      <w:startOverride w:val="1"/>
    </w:lvlOverride>
  </w:num>
  <w:num w:numId="19">
    <w:abstractNumId w:val="14"/>
  </w:num>
  <w:num w:numId="20">
    <w:abstractNumId w:val="5"/>
  </w:num>
  <w:num w:numId="21">
    <w:abstractNumId w:val="8"/>
  </w:num>
  <w:num w:numId="22">
    <w:abstractNumId w:val="36"/>
    <w:lvlOverride w:ilvl="0">
      <w:startOverride w:val="2"/>
    </w:lvlOverride>
  </w:num>
  <w:num w:numId="23">
    <w:abstractNumId w:val="47"/>
  </w:num>
  <w:num w:numId="24">
    <w:abstractNumId w:val="18"/>
  </w:num>
  <w:num w:numId="25">
    <w:abstractNumId w:val="20"/>
  </w:num>
  <w:num w:numId="26">
    <w:abstractNumId w:val="44"/>
  </w:num>
  <w:num w:numId="27">
    <w:abstractNumId w:val="29"/>
  </w:num>
  <w:num w:numId="28">
    <w:abstractNumId w:val="32"/>
    <w:lvlOverride w:ilvl="0">
      <w:startOverride w:val="3"/>
    </w:lvlOverride>
  </w:num>
  <w:num w:numId="29">
    <w:abstractNumId w:val="64"/>
  </w:num>
  <w:num w:numId="30">
    <w:abstractNumId w:val="31"/>
  </w:num>
  <w:num w:numId="31">
    <w:abstractNumId w:val="50"/>
  </w:num>
  <w:num w:numId="32">
    <w:abstractNumId w:val="43"/>
  </w:num>
  <w:num w:numId="33">
    <w:abstractNumId w:val="45"/>
  </w:num>
  <w:num w:numId="34">
    <w:abstractNumId w:val="0"/>
    <w:lvlOverride w:ilvl="0">
      <w:startOverride w:val="5"/>
    </w:lvlOverride>
  </w:num>
  <w:num w:numId="35">
    <w:abstractNumId w:val="6"/>
  </w:num>
  <w:num w:numId="36">
    <w:abstractNumId w:val="26"/>
  </w:num>
  <w:num w:numId="37">
    <w:abstractNumId w:val="60"/>
  </w:num>
  <w:num w:numId="38">
    <w:abstractNumId w:val="12"/>
    <w:lvlOverride w:ilvl="0">
      <w:startOverride w:val="6"/>
    </w:lvlOverride>
  </w:num>
  <w:num w:numId="39">
    <w:abstractNumId w:val="57"/>
  </w:num>
  <w:num w:numId="40">
    <w:abstractNumId w:val="51"/>
  </w:num>
  <w:num w:numId="41">
    <w:abstractNumId w:val="54"/>
  </w:num>
  <w:num w:numId="42">
    <w:abstractNumId w:val="21"/>
  </w:num>
  <w:num w:numId="43">
    <w:abstractNumId w:val="4"/>
  </w:num>
  <w:num w:numId="44">
    <w:abstractNumId w:val="28"/>
  </w:num>
  <w:num w:numId="45">
    <w:abstractNumId w:val="15"/>
  </w:num>
  <w:num w:numId="46">
    <w:abstractNumId w:val="52"/>
    <w:lvlOverride w:ilvl="0">
      <w:startOverride w:val="1"/>
    </w:lvlOverride>
  </w:num>
  <w:num w:numId="47">
    <w:abstractNumId w:val="11"/>
  </w:num>
  <w:num w:numId="48">
    <w:abstractNumId w:val="37"/>
  </w:num>
  <w:num w:numId="49">
    <w:abstractNumId w:val="23"/>
    <w:lvlOverride w:ilvl="0">
      <w:startOverride w:val="2"/>
    </w:lvlOverride>
  </w:num>
  <w:num w:numId="50">
    <w:abstractNumId w:val="34"/>
  </w:num>
  <w:num w:numId="51">
    <w:abstractNumId w:val="61"/>
  </w:num>
  <w:num w:numId="52">
    <w:abstractNumId w:val="55"/>
    <w:lvlOverride w:ilvl="0">
      <w:startOverride w:val="3"/>
    </w:lvlOverride>
  </w:num>
  <w:num w:numId="53">
    <w:abstractNumId w:val="22"/>
  </w:num>
  <w:num w:numId="54">
    <w:abstractNumId w:val="24"/>
  </w:num>
  <w:num w:numId="55">
    <w:abstractNumId w:val="40"/>
    <w:lvlOverride w:ilvl="0">
      <w:startOverride w:val="4"/>
    </w:lvlOverride>
  </w:num>
  <w:num w:numId="56">
    <w:abstractNumId w:val="63"/>
  </w:num>
  <w:num w:numId="57">
    <w:abstractNumId w:val="49"/>
  </w:num>
  <w:num w:numId="58">
    <w:abstractNumId w:val="41"/>
    <w:lvlOverride w:ilvl="0">
      <w:startOverride w:val="5"/>
    </w:lvlOverride>
  </w:num>
  <w:num w:numId="59">
    <w:abstractNumId w:val="16"/>
  </w:num>
  <w:num w:numId="60">
    <w:abstractNumId w:val="10"/>
  </w:num>
  <w:num w:numId="61">
    <w:abstractNumId w:val="38"/>
  </w:num>
  <w:num w:numId="62">
    <w:abstractNumId w:val="17"/>
  </w:num>
  <w:num w:numId="63">
    <w:abstractNumId w:val="46"/>
  </w:num>
  <w:num w:numId="64">
    <w:abstractNumId w:val="48"/>
  </w:num>
  <w:num w:numId="65">
    <w:abstractNumId w:val="35"/>
  </w:num>
  <w:num w:numId="66">
    <w:abstractNumId w:val="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F5796"/>
    <w:rsid w:val="00124639"/>
    <w:rsid w:val="001F5796"/>
    <w:rsid w:val="002A0CF6"/>
    <w:rsid w:val="006A6865"/>
    <w:rsid w:val="00981730"/>
    <w:rsid w:val="00997782"/>
    <w:rsid w:val="009F293F"/>
    <w:rsid w:val="00B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4457"/>
  <w15:docId w15:val="{9A75C78B-E5E9-4699-9A8A-FA9A16BA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99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uiPriority w:val="9"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uiPriority w:val="9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markdown-bold-text">
    <w:name w:val="markdown-bold-text"/>
    <w:basedOn w:val="Policepardfaut"/>
  </w:style>
  <w:style w:type="character" w:customStyle="1" w:styleId="markdown-inline-code">
    <w:name w:val="markdown-inline-code"/>
    <w:basedOn w:val="Policepardfaut"/>
  </w:style>
  <w:style w:type="paragraph" w:customStyle="1" w:styleId="FrameContents">
    <w:name w:val="Frame Contents"/>
    <w:basedOn w:val="Normal"/>
    <w:qFormat/>
    <w:rsid w:val="00981730"/>
    <w:pPr>
      <w:autoSpaceDN/>
      <w:spacing w:after="200" w:line="276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99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7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99778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2025-07-05T11:01:00Z</dcterms:created>
  <dcterms:modified xsi:type="dcterms:W3CDTF">2025-07-05T11:01:00Z</dcterms:modified>
</cp:coreProperties>
</file>